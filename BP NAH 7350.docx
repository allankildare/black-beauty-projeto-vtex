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E0DA9" w14:textId="10EA4A50" w:rsidR="00AC5287" w:rsidRPr="001B1B60" w:rsidRDefault="00D75350" w:rsidP="00AC5287">
      <w:pPr>
        <w:pStyle w:val="Cabealho"/>
        <w:rPr>
          <w:rFonts w:ascii="Century Gothic" w:hAnsi="Century Gothic" w:cs="Arial"/>
          <w:b/>
          <w:color w:val="A6A6A6" w:themeColor="background1" w:themeShade="A6"/>
          <w:sz w:val="32"/>
          <w:szCs w:val="36"/>
        </w:rPr>
      </w:pPr>
      <w:r>
        <w:rPr>
          <w:rFonts w:ascii="Century Gothic" w:hAnsi="Century Gothic" w:cs="Arial"/>
          <w:b/>
          <w:noProof/>
          <w:color w:val="A6A6A6" w:themeColor="background1" w:themeShade="A6"/>
          <w:sz w:val="32"/>
          <w:szCs w:val="36"/>
        </w:rPr>
        <w:t>BP</w:t>
      </w:r>
      <w:r w:rsidR="00B25E94">
        <w:rPr>
          <w:rFonts w:ascii="Century Gothic" w:hAnsi="Century Gothic" w:cs="Arial"/>
          <w:b/>
          <w:noProof/>
          <w:color w:val="A6A6A6" w:themeColor="background1" w:themeShade="A6"/>
          <w:sz w:val="32"/>
          <w:szCs w:val="36"/>
        </w:rPr>
        <w:t xml:space="preserve"> NAH 7350 – BLACK BEAUTY</w:t>
      </w:r>
      <w:r w:rsidR="008E3A9E">
        <w:rPr>
          <w:rFonts w:ascii="Century Gothic" w:hAnsi="Century Gothic" w:cs="Arial"/>
          <w:b/>
          <w:noProof/>
          <w:color w:val="A6A6A6" w:themeColor="background1" w:themeShade="A6"/>
          <w:sz w:val="32"/>
          <w:szCs w:val="36"/>
        </w:rPr>
        <w:tab/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474"/>
        <w:gridCol w:w="282"/>
        <w:gridCol w:w="1601"/>
        <w:gridCol w:w="282"/>
        <w:gridCol w:w="2710"/>
        <w:gridCol w:w="222"/>
        <w:gridCol w:w="283"/>
        <w:gridCol w:w="1880"/>
        <w:gridCol w:w="3066"/>
      </w:tblGrid>
      <w:tr w:rsidR="008E3A9E" w:rsidRPr="005276EE" w14:paraId="4E1FAAAB" w14:textId="77777777" w:rsidTr="00B25E94">
        <w:trPr>
          <w:trHeight w:val="300"/>
        </w:trPr>
        <w:tc>
          <w:tcPr>
            <w:tcW w:w="53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EE2F0" w14:textId="1AAA38C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D4E329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6ACB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D1D9" w14:textId="77777777" w:rsidR="008E3A9E" w:rsidRPr="005276EE" w:rsidRDefault="008E3A9E" w:rsidP="005276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6572" w14:textId="77777777" w:rsidR="008E3A9E" w:rsidRPr="005276EE" w:rsidRDefault="008E3A9E" w:rsidP="005276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A9E" w:rsidRPr="00DA79F3" w14:paraId="27076154" w14:textId="77777777" w:rsidTr="003D3AFF">
        <w:trPr>
          <w:cantSplit/>
          <w:trHeight w:val="662"/>
        </w:trPr>
        <w:tc>
          <w:tcPr>
            <w:tcW w:w="474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A696B"/>
            <w:textDirection w:val="btLr"/>
            <w:vAlign w:val="center"/>
            <w:hideMark/>
          </w:tcPr>
          <w:p w14:paraId="2FE33D4F" w14:textId="77777777" w:rsidR="008E3A9E" w:rsidRPr="005276EE" w:rsidRDefault="008E3A9E" w:rsidP="005276E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WHAT + HOW + WHO</w:t>
            </w:r>
          </w:p>
        </w:tc>
        <w:tc>
          <w:tcPr>
            <w:tcW w:w="188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3BB3DBB6" w14:textId="423EDFBF" w:rsidR="008E3A9E" w:rsidRPr="005276EE" w:rsidRDefault="00B25E94" w:rsidP="005276EE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 xml:space="preserve">O QUE </w:t>
            </w:r>
            <w: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br/>
              <w:t>fazemos</w:t>
            </w:r>
            <w:r w:rsidR="008E3A9E"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?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7E00B10D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1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B953B0D" w14:textId="747EAA58" w:rsidR="008E3A9E" w:rsidRPr="00B34271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 w:rsidRPr="00A4114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 </w:t>
            </w:r>
            <w:hyperlink r:id="rId8" w:history="1">
              <w:r w:rsidR="00B34271" w:rsidRPr="00B34271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  <w:lang w:val="pt-BR"/>
                </w:rPr>
                <w:t>Fazemos declaração de amor à sua ancestralidade negra</w:t>
              </w:r>
            </w:hyperlink>
            <w:r w:rsidR="00B34271" w:rsidRPr="00B342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 atravé</w:t>
            </w:r>
            <w:r w:rsidR="00B342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s</w:t>
            </w:r>
            <w:r w:rsidR="00B34271" w:rsidRPr="00B3427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 dos cosméticos</w:t>
            </w:r>
          </w:p>
        </w:tc>
      </w:tr>
      <w:tr w:rsidR="008E3A9E" w:rsidRPr="00DA79F3" w14:paraId="6AA06988" w14:textId="77777777" w:rsidTr="00AF7F1B">
        <w:trPr>
          <w:cantSplit/>
          <w:trHeight w:val="662"/>
        </w:trPr>
        <w:tc>
          <w:tcPr>
            <w:tcW w:w="474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12D93E1" w14:textId="77777777" w:rsidR="008E3A9E" w:rsidRPr="00A4114A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  <w:lang w:val="pt-BR"/>
              </w:rPr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2C8EF9B4" w14:textId="21AA7F84" w:rsidR="008E3A9E" w:rsidRPr="005276EE" w:rsidRDefault="00B25E94" w:rsidP="005276EE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COMO</w:t>
            </w:r>
            <w:r w:rsidR="008E3A9E"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br/>
            </w:r>
            <w: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fazemos</w:t>
            </w:r>
            <w:r w:rsidR="008E3A9E"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 xml:space="preserve">?     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040E3580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1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273170" w14:textId="3B47284B" w:rsidR="008E3A9E" w:rsidRPr="00B34271" w:rsidRDefault="00DA79F3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Através de uma multiplataforma, fornecemos produtos que exibam a beleza e os traços</w:t>
            </w:r>
          </w:p>
        </w:tc>
      </w:tr>
      <w:tr w:rsidR="008E3A9E" w:rsidRPr="00DA79F3" w14:paraId="5A97708B" w14:textId="77777777" w:rsidTr="003D3AFF">
        <w:trPr>
          <w:cantSplit/>
          <w:trHeight w:val="662"/>
        </w:trPr>
        <w:tc>
          <w:tcPr>
            <w:tcW w:w="474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6FD6A10" w14:textId="77777777" w:rsidR="008E3A9E" w:rsidRPr="00B34271" w:rsidRDefault="008E3A9E" w:rsidP="005276E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  <w:lang w:val="pt-BR"/>
              </w:rPr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62DAB19D" w14:textId="64E1E33C" w:rsidR="008E3A9E" w:rsidRPr="005276EE" w:rsidRDefault="00B25E94" w:rsidP="005276EE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QUEM</w:t>
            </w:r>
            <w:r w:rsidR="008E3A9E"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br/>
            </w:r>
            <w: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nos servimos</w:t>
            </w:r>
            <w:r w:rsidR="008E3A9E"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?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7ADCD103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1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4B5F66" w14:textId="45F13B8A" w:rsidR="008E3A9E" w:rsidRPr="00B25E94" w:rsidRDefault="00AF7F1B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Pessoas </w:t>
            </w:r>
            <w:r w:rsidR="00B25E9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e empreendedoras </w:t>
            </w:r>
            <w:r w:rsidR="00B25E94" w:rsidRPr="00B25E9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d</w:t>
            </w:r>
            <w:r w:rsidR="0084212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e</w:t>
            </w:r>
            <w:r w:rsidR="00B25E94" w:rsidRPr="00B25E9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 alma negra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que querem mostra</w:t>
            </w:r>
            <w:r w:rsidR="0084212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r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 sua beleza</w:t>
            </w:r>
          </w:p>
        </w:tc>
      </w:tr>
      <w:tr w:rsidR="008E3A9E" w:rsidRPr="00DA79F3" w14:paraId="1219EA63" w14:textId="77777777" w:rsidTr="003D3AFF">
        <w:trPr>
          <w:cantSplit/>
          <w:trHeight w:val="662"/>
        </w:trPr>
        <w:tc>
          <w:tcPr>
            <w:tcW w:w="474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A5A63"/>
            <w:textDirection w:val="btLr"/>
            <w:vAlign w:val="center"/>
            <w:hideMark/>
          </w:tcPr>
          <w:p w14:paraId="7EC56FF1" w14:textId="77777777" w:rsidR="008E3A9E" w:rsidRPr="005276EE" w:rsidRDefault="008E3A9E" w:rsidP="005276E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WHY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EDDE1"/>
            <w:vAlign w:val="center"/>
            <w:hideMark/>
          </w:tcPr>
          <w:p w14:paraId="77645C85" w14:textId="25471B0A" w:rsidR="008E3A9E" w:rsidRPr="005276EE" w:rsidRDefault="003D3AFF" w:rsidP="005276EE">
            <w:pP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>O Problema da Cliente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603E50C7" w14:textId="77777777" w:rsidR="008E3A9E" w:rsidRPr="005276EE" w:rsidRDefault="008E3A9E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1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1ADC2E0" w14:textId="464173CD" w:rsidR="008E3A9E" w:rsidRPr="00B25E94" w:rsidRDefault="00E70379" w:rsidP="005276E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Não representatividade. </w:t>
            </w:r>
            <w:r w:rsidR="003D3AF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Não encontra</w:t>
            </w:r>
            <w:r w:rsidR="0084212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r</w:t>
            </w:r>
            <w:r w:rsidR="003D3AF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 estilo</w:t>
            </w:r>
            <w:r w:rsidR="0084212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s</w:t>
            </w:r>
            <w:r w:rsidR="003D3AF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 e tons de estética feitos para a pele negra e seus tons.</w:t>
            </w:r>
          </w:p>
        </w:tc>
      </w:tr>
      <w:tr w:rsidR="003D3AFF" w:rsidRPr="00DA79F3" w14:paraId="699E7556" w14:textId="77777777" w:rsidTr="003D3AFF">
        <w:trPr>
          <w:cantSplit/>
          <w:trHeight w:val="662"/>
        </w:trPr>
        <w:tc>
          <w:tcPr>
            <w:tcW w:w="474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74197BC" w14:textId="77777777" w:rsidR="003D3AFF" w:rsidRPr="00B25E94" w:rsidRDefault="003D3AFF" w:rsidP="003D3AF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  <w:lang w:val="pt-BR"/>
              </w:rPr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EDDE1"/>
            <w:vAlign w:val="center"/>
            <w:hideMark/>
          </w:tcPr>
          <w:p w14:paraId="7A66AA83" w14:textId="37ED594B" w:rsidR="003D3AFF" w:rsidRPr="005276EE" w:rsidRDefault="003D3AFF" w:rsidP="003D3AFF">
            <w:pP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>A Solução</w:t>
            </w:r>
            <w:r w:rsidR="00842121"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 xml:space="preserve"> e Missão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4FA84BAA" w14:textId="77777777" w:rsidR="003D3AFF" w:rsidRPr="005276EE" w:rsidRDefault="003D3AFF" w:rsidP="003D3AF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1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66B9E24" w14:textId="42B48469" w:rsidR="003D3AFF" w:rsidRPr="003D3AFF" w:rsidRDefault="003D3AFF" w:rsidP="003D3AF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Criamos uma comunidade, e </w:t>
            </w:r>
            <w:r w:rsidR="0084212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queremos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s</w:t>
            </w:r>
            <w:r w:rsidR="0084212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er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 a </w:t>
            </w:r>
            <w:r w:rsidRPr="003D3AF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marca com a maior diversidade de tons e sub-tons para todos os tipos e necessidades da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s</w:t>
            </w:r>
            <w:r w:rsidRPr="003D3AF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 peles negras.</w:t>
            </w:r>
          </w:p>
        </w:tc>
      </w:tr>
      <w:tr w:rsidR="003D3AFF" w:rsidRPr="00DA79F3" w14:paraId="2FF8F4A0" w14:textId="77777777" w:rsidTr="003D3AFF">
        <w:trPr>
          <w:cantSplit/>
          <w:trHeight w:val="662"/>
        </w:trPr>
        <w:tc>
          <w:tcPr>
            <w:tcW w:w="474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A696B"/>
            <w:textDirection w:val="btLr"/>
            <w:vAlign w:val="center"/>
            <w:hideMark/>
          </w:tcPr>
          <w:p w14:paraId="7F084F29" w14:textId="77777777" w:rsidR="003D3AFF" w:rsidRPr="005276EE" w:rsidRDefault="003D3AFF" w:rsidP="003D3AF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REVENUE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7CD1DFD0" w14:textId="045F75B6" w:rsidR="003D3AFF" w:rsidRPr="005276EE" w:rsidRDefault="00E70379" w:rsidP="003D3AFF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Modelo de Negócio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1A841B96" w14:textId="77777777" w:rsidR="003D3AFF" w:rsidRPr="005276EE" w:rsidRDefault="003D3AFF" w:rsidP="003D3AF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1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923080E" w14:textId="3CEEBAF7" w:rsidR="003D3AFF" w:rsidRPr="00E70379" w:rsidRDefault="00E70379" w:rsidP="003D3AF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 w:rsidRPr="00E7037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Plataforma </w:t>
            </w:r>
            <w:r w:rsidR="00423F34" w:rsidRPr="00E7037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multilateral</w:t>
            </w:r>
            <w:r w:rsidRPr="00E7037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 de vendas para ofertas de produto em ca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uda longa.</w:t>
            </w:r>
            <w:r w:rsidR="003D3AFF" w:rsidRPr="00E7037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 </w:t>
            </w:r>
          </w:p>
        </w:tc>
      </w:tr>
      <w:tr w:rsidR="003D3AFF" w:rsidRPr="00DA79F3" w14:paraId="02A13333" w14:textId="77777777" w:rsidTr="003D3AFF">
        <w:trPr>
          <w:cantSplit/>
          <w:trHeight w:val="662"/>
        </w:trPr>
        <w:tc>
          <w:tcPr>
            <w:tcW w:w="474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CCD7B68" w14:textId="77777777" w:rsidR="003D3AFF" w:rsidRPr="00E70379" w:rsidRDefault="003D3AFF" w:rsidP="003D3AF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  <w:lang w:val="pt-BR"/>
              </w:rPr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72044A73" w14:textId="6D929B0B" w:rsidR="003D3AFF" w:rsidRPr="005276EE" w:rsidRDefault="00E70379" w:rsidP="003D3AFF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Fluxo de Receita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29A91FC8" w14:textId="77777777" w:rsidR="003D3AFF" w:rsidRPr="005276EE" w:rsidRDefault="003D3AFF" w:rsidP="003D3AF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1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834F4D3" w14:textId="4488F0B0" w:rsidR="003D3AFF" w:rsidRPr="00E70379" w:rsidRDefault="00E70379" w:rsidP="003D3AF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Plataforma transacional de</w:t>
            </w:r>
            <w:r w:rsidR="003D3AFF" w:rsidRPr="00E7037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v</w:t>
            </w:r>
            <w:r w:rsidRPr="00E7037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enda de grande número d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e itens de beleza de alta rotatividade, preço competitivo e boa margem.</w:t>
            </w:r>
          </w:p>
        </w:tc>
      </w:tr>
      <w:tr w:rsidR="003D3AFF" w:rsidRPr="00E70379" w14:paraId="56D474A1" w14:textId="77777777" w:rsidTr="00E70379">
        <w:trPr>
          <w:cantSplit/>
          <w:trHeight w:val="662"/>
        </w:trPr>
        <w:tc>
          <w:tcPr>
            <w:tcW w:w="474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A5A63"/>
            <w:textDirection w:val="btLr"/>
            <w:vAlign w:val="center"/>
            <w:hideMark/>
          </w:tcPr>
          <w:p w14:paraId="7D35D842" w14:textId="77777777" w:rsidR="003D3AFF" w:rsidRPr="005276EE" w:rsidRDefault="003D3AFF" w:rsidP="003D3AF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MARKETING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EDDE1"/>
            <w:vAlign w:val="center"/>
            <w:hideMark/>
          </w:tcPr>
          <w:p w14:paraId="15B646AE" w14:textId="0A220A93" w:rsidR="003D3AFF" w:rsidRPr="005276EE" w:rsidRDefault="00E70379" w:rsidP="003D3AFF">
            <w:pP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>Estratégia de alcance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0CC23E95" w14:textId="77777777" w:rsidR="003D3AFF" w:rsidRPr="005276EE" w:rsidRDefault="003D3AFF" w:rsidP="003D3AF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1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2E7848B" w14:textId="7097B0B1" w:rsidR="003D3AFF" w:rsidRPr="00E70379" w:rsidRDefault="00E70379" w:rsidP="003D3AF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E7037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Cross Channel Marketing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Integrado</w:t>
            </w:r>
            <w:r w:rsidRPr="00E7037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Redes Sociais, PodCast e  </w:t>
            </w:r>
          </w:p>
        </w:tc>
      </w:tr>
      <w:tr w:rsidR="003D3AFF" w:rsidRPr="00DA79F3" w14:paraId="1035F9B2" w14:textId="77777777" w:rsidTr="003D3AFF">
        <w:trPr>
          <w:cantSplit/>
          <w:trHeight w:val="662"/>
        </w:trPr>
        <w:tc>
          <w:tcPr>
            <w:tcW w:w="474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F8B1DCE" w14:textId="77777777" w:rsidR="003D3AFF" w:rsidRPr="00E70379" w:rsidRDefault="003D3AFF" w:rsidP="003D3AF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EDDE1"/>
            <w:vAlign w:val="center"/>
            <w:hideMark/>
          </w:tcPr>
          <w:p w14:paraId="07032F19" w14:textId="5832F273" w:rsidR="003D3AFF" w:rsidRPr="005276EE" w:rsidRDefault="00E70379" w:rsidP="003D3AFF">
            <w:pP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>Fixação de Marca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20327B98" w14:textId="77777777" w:rsidR="003D3AFF" w:rsidRPr="005276EE" w:rsidRDefault="003D3AFF" w:rsidP="003D3AF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1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BBC41D2" w14:textId="1379A2DE" w:rsidR="003D3AFF" w:rsidRPr="00A4114A" w:rsidRDefault="00423F34" w:rsidP="003D3AF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 w:rsidRPr="00423F3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Marketing Proativo através da criação de novas produtos.</w:t>
            </w:r>
            <w:r w:rsidR="003D3AFF" w:rsidRPr="00423F3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br/>
            </w:r>
            <w:r w:rsidR="003D3AFF" w:rsidRPr="00423F3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br/>
            </w:r>
          </w:p>
        </w:tc>
      </w:tr>
      <w:tr w:rsidR="003D3AFF" w:rsidRPr="00DA79F3" w14:paraId="4819E4A9" w14:textId="77777777" w:rsidTr="003D3AFF">
        <w:trPr>
          <w:cantSplit/>
          <w:trHeight w:val="662"/>
        </w:trPr>
        <w:tc>
          <w:tcPr>
            <w:tcW w:w="474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A696B"/>
            <w:textDirection w:val="btLr"/>
            <w:vAlign w:val="center"/>
            <w:hideMark/>
          </w:tcPr>
          <w:p w14:paraId="01B8E46E" w14:textId="77777777" w:rsidR="003D3AFF" w:rsidRPr="005276EE" w:rsidRDefault="003D3AFF" w:rsidP="003D3AF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COMPETITION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2D1FFD5E" w14:textId="35812DDF" w:rsidR="003D3AFF" w:rsidRPr="005276EE" w:rsidRDefault="00423F34" w:rsidP="003D3AFF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Competidores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3F47DBD6" w14:textId="77777777" w:rsidR="003D3AFF" w:rsidRPr="00423F34" w:rsidRDefault="003D3AFF" w:rsidP="003D3AF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1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C985AC" w14:textId="1AAAF276" w:rsidR="003D3AFF" w:rsidRPr="00423F34" w:rsidRDefault="00423F34" w:rsidP="003D3AF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 w:rsidRPr="00423F34">
              <w:rPr>
                <w:rFonts w:ascii="Century Gothic" w:eastAsia="Times New Roman" w:hAnsi="Century Gothic" w:cs="Times New Roman"/>
                <w:sz w:val="18"/>
                <w:szCs w:val="18"/>
                <w:lang w:val="pt-BR"/>
              </w:rPr>
              <w:t>Negra Rosa,</w:t>
            </w:r>
            <w:r w:rsidRPr="00423F3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 Pak’s, Antidote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S</w:t>
            </w:r>
            <w:r w:rsidRPr="00423F3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treet, marketshare distribu</w:t>
            </w:r>
            <w:r w:rsidR="001E338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í</w:t>
            </w:r>
            <w:r w:rsidRPr="00423F3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do via instagram.</w:t>
            </w:r>
          </w:p>
        </w:tc>
      </w:tr>
      <w:tr w:rsidR="003D3AFF" w:rsidRPr="00DA79F3" w14:paraId="78840786" w14:textId="77777777" w:rsidTr="003D3AFF">
        <w:trPr>
          <w:cantSplit/>
          <w:trHeight w:val="662"/>
        </w:trPr>
        <w:tc>
          <w:tcPr>
            <w:tcW w:w="474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46604AF" w14:textId="77777777" w:rsidR="003D3AFF" w:rsidRPr="00423F34" w:rsidRDefault="003D3AFF" w:rsidP="003D3AF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  <w:lang w:val="pt-BR"/>
              </w:rPr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78CE6684" w14:textId="12492206" w:rsidR="003D3AFF" w:rsidRPr="005276EE" w:rsidRDefault="00423F34" w:rsidP="003D3AFF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 xml:space="preserve">Vantagem </w:t>
            </w:r>
            <w:r w:rsidR="001E3384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competitive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213FD7F5" w14:textId="77777777" w:rsidR="003D3AFF" w:rsidRPr="005276EE" w:rsidRDefault="003D3AFF" w:rsidP="003D3AF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1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4C8B2D" w14:textId="307AA150" w:rsidR="003D3AFF" w:rsidRPr="00423F34" w:rsidRDefault="00423F34" w:rsidP="003D3AF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 w:rsidRPr="00423F3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Rapidez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 e</w:t>
            </w:r>
            <w:r w:rsidRPr="00423F3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 entrega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 em qualquer lugar</w:t>
            </w:r>
            <w:r w:rsidRPr="00423F3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, tudo em um só lugar 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 preço.</w:t>
            </w:r>
          </w:p>
        </w:tc>
      </w:tr>
      <w:tr w:rsidR="003D3AFF" w:rsidRPr="00DA79F3" w14:paraId="3962C717" w14:textId="77777777" w:rsidTr="00D557BC">
        <w:trPr>
          <w:cantSplit/>
          <w:trHeight w:val="662"/>
        </w:trPr>
        <w:tc>
          <w:tcPr>
            <w:tcW w:w="474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A5A63"/>
            <w:textDirection w:val="btLr"/>
            <w:vAlign w:val="center"/>
            <w:hideMark/>
          </w:tcPr>
          <w:p w14:paraId="7C219923" w14:textId="6B8B3567" w:rsidR="003D3AFF" w:rsidRPr="005276EE" w:rsidRDefault="003D3AFF" w:rsidP="003D3AF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METRIC</w:t>
            </w:r>
            <w:r w:rsidR="00423F34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</w:t>
            </w: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EDDE1"/>
            <w:vAlign w:val="center"/>
            <w:hideMark/>
          </w:tcPr>
          <w:p w14:paraId="2FFCBE7D" w14:textId="2DF1B212" w:rsidR="003D3AFF" w:rsidRPr="005276EE" w:rsidRDefault="00D557BC" w:rsidP="003D3AFF">
            <w:pP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>1ª Marcador de Suceso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0E24951C" w14:textId="77777777" w:rsidR="003D3AFF" w:rsidRPr="005276EE" w:rsidRDefault="003D3AFF" w:rsidP="003D3AF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1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790287" w14:textId="3CAF3965" w:rsidR="003D3AFF" w:rsidRPr="00423F34" w:rsidRDefault="00D557BC" w:rsidP="003D3AF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Atingir</w:t>
            </w:r>
            <w:r w:rsidR="007C14A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 </w:t>
            </w:r>
            <w:r w:rsidR="00030F7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0,5</w:t>
            </w:r>
            <w:r w:rsidR="007C14A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%</w:t>
            </w:r>
            <w:r w:rsidR="00030F7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 do mercado de beleza brasileiro até 2030 sendo 5% com Hair&amp;Skin care de beleza negra. </w:t>
            </w:r>
            <w:r w:rsidR="007C14A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 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 </w:t>
            </w:r>
          </w:p>
        </w:tc>
      </w:tr>
      <w:tr w:rsidR="00D557BC" w:rsidRPr="00DA79F3" w14:paraId="23D4460A" w14:textId="77777777" w:rsidTr="00D557BC">
        <w:trPr>
          <w:cantSplit/>
          <w:trHeight w:val="662"/>
        </w:trPr>
        <w:tc>
          <w:tcPr>
            <w:tcW w:w="474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D7C933A" w14:textId="77777777" w:rsidR="00D557BC" w:rsidRPr="00423F34" w:rsidRDefault="00D557BC" w:rsidP="00D557B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  <w:lang w:val="pt-BR"/>
              </w:rPr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EDDE1"/>
            <w:vAlign w:val="center"/>
          </w:tcPr>
          <w:p w14:paraId="4F28D1B1" w14:textId="645F2123" w:rsidR="00D557BC" w:rsidRPr="005276EE" w:rsidRDefault="00D557BC" w:rsidP="00D557BC">
            <w:pP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>2ª Marcador de Suceso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6C0140ED" w14:textId="77777777" w:rsidR="00D557BC" w:rsidRPr="005276EE" w:rsidRDefault="00D557BC" w:rsidP="00D557B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8161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724A4D5" w14:textId="2B2447C6" w:rsidR="00D557BC" w:rsidRPr="00D557BC" w:rsidRDefault="00D557BC" w:rsidP="00D557B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 w:rsidRPr="00423F3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Fidelizar clientes: Atingir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7</w:t>
            </w:r>
            <w:r w:rsidRPr="00423F3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 xml:space="preserve">0% de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recorrência na primeira compra nos próximos 2 anos.</w:t>
            </w:r>
          </w:p>
        </w:tc>
      </w:tr>
      <w:tr w:rsidR="00D557BC" w:rsidRPr="005276EE" w14:paraId="32BF4EF4" w14:textId="77777777" w:rsidTr="003D3AFF">
        <w:trPr>
          <w:trHeight w:val="380"/>
        </w:trPr>
        <w:tc>
          <w:tcPr>
            <w:tcW w:w="474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A696B"/>
            <w:textDirection w:val="btLr"/>
            <w:vAlign w:val="center"/>
            <w:hideMark/>
          </w:tcPr>
          <w:p w14:paraId="218FAC20" w14:textId="77777777" w:rsidR="00D557BC" w:rsidRPr="005276EE" w:rsidRDefault="00D557BC" w:rsidP="00D557B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SITUATIONAL ANALYSIS (SWOT)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7A8C8E"/>
          </w:tcPr>
          <w:p w14:paraId="1FCB0DD6" w14:textId="77777777" w:rsidR="00D557BC" w:rsidRPr="005276EE" w:rsidRDefault="00D557BC" w:rsidP="00D557B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044" w:type="dxa"/>
            <w:gridSpan w:val="7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7A8C8E"/>
            <w:vAlign w:val="center"/>
            <w:hideMark/>
          </w:tcPr>
          <w:p w14:paraId="4BDE85C9" w14:textId="77777777" w:rsidR="00D557BC" w:rsidRPr="005276EE" w:rsidRDefault="00D557BC" w:rsidP="00D557B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INTERNAL FACTORS</w:t>
            </w:r>
          </w:p>
        </w:tc>
      </w:tr>
      <w:tr w:rsidR="00D557BC" w:rsidRPr="005276EE" w14:paraId="709F596F" w14:textId="77777777" w:rsidTr="003D3AFF">
        <w:trPr>
          <w:trHeight w:val="380"/>
        </w:trPr>
        <w:tc>
          <w:tcPr>
            <w:tcW w:w="474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044C5CC" w14:textId="77777777" w:rsidR="00D557BC" w:rsidRPr="005276EE" w:rsidRDefault="00D557BC" w:rsidP="00D557B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75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1965172D" w14:textId="77777777" w:rsidR="00D557BC" w:rsidRPr="005276EE" w:rsidRDefault="00D557BC" w:rsidP="00D557B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STRENGTHS ( + 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</w:tcPr>
          <w:p w14:paraId="5636DAC2" w14:textId="77777777" w:rsidR="00D557BC" w:rsidRPr="005276EE" w:rsidRDefault="00D557BC" w:rsidP="00D557BC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</w:tcPr>
          <w:p w14:paraId="11733446" w14:textId="77777777" w:rsidR="00D557BC" w:rsidRPr="005276EE" w:rsidRDefault="00D557BC" w:rsidP="00D557BC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0BA91535" w14:textId="77777777" w:rsidR="00D557BC" w:rsidRPr="005276EE" w:rsidRDefault="00D557BC" w:rsidP="00D557BC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WEAKNESSES ( – )</w:t>
            </w:r>
          </w:p>
        </w:tc>
      </w:tr>
      <w:tr w:rsidR="00D557BC" w:rsidRPr="005276EE" w14:paraId="4B220780" w14:textId="77777777" w:rsidTr="00030F70">
        <w:trPr>
          <w:trHeight w:val="380"/>
        </w:trPr>
        <w:tc>
          <w:tcPr>
            <w:tcW w:w="474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36E698" w14:textId="77777777" w:rsidR="00D557BC" w:rsidRPr="005276EE" w:rsidRDefault="00D557BC" w:rsidP="00D557BC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75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1392504" w14:textId="0274AA96" w:rsidR="00D557BC" w:rsidRPr="005276EE" w:rsidRDefault="00030F70" w:rsidP="00D557B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Diversidade de Tons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84DF574" w14:textId="77777777" w:rsidR="00D557BC" w:rsidRPr="005276EE" w:rsidRDefault="00D557BC" w:rsidP="00D557BC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</w:tcPr>
          <w:p w14:paraId="01CE254E" w14:textId="77777777" w:rsidR="00D557BC" w:rsidRPr="005276EE" w:rsidRDefault="00D557BC" w:rsidP="00D557BC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C79E3B9" w14:textId="74538795" w:rsidR="00D557BC" w:rsidRPr="005276EE" w:rsidRDefault="00D557BC" w:rsidP="00D557BC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0F7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Capital de Giro</w:t>
            </w:r>
          </w:p>
        </w:tc>
      </w:tr>
      <w:tr w:rsidR="00030F70" w:rsidRPr="00030F70" w14:paraId="73051AD9" w14:textId="77777777" w:rsidTr="00030F70">
        <w:trPr>
          <w:trHeight w:val="380"/>
        </w:trPr>
        <w:tc>
          <w:tcPr>
            <w:tcW w:w="474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3869B6E" w14:textId="77777777" w:rsidR="00030F70" w:rsidRPr="005276EE" w:rsidRDefault="00030F70" w:rsidP="00030F70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75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E05B450" w14:textId="36D055BA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Rapidez na entrega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BE32387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lang w:val="pt-B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</w:tcPr>
          <w:p w14:paraId="23D6A9F1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lang w:val="pt-BR"/>
              </w:rPr>
            </w:pPr>
            <w:r w:rsidRPr="00030F70">
              <w:rPr>
                <w:rFonts w:ascii="Century Gothic" w:eastAsia="Times New Roman" w:hAnsi="Century Gothic" w:cs="Times New Roman"/>
                <w:color w:val="000000"/>
                <w:lang w:val="pt-BR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42495B" w14:textId="1E229E03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 w:rsidRPr="00030F7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Conhecimento de e-commerce</w:t>
            </w:r>
          </w:p>
        </w:tc>
      </w:tr>
      <w:tr w:rsidR="00030F70" w:rsidRPr="00DA79F3" w14:paraId="5DF7E282" w14:textId="77777777" w:rsidTr="00030F70">
        <w:trPr>
          <w:trHeight w:val="380"/>
        </w:trPr>
        <w:tc>
          <w:tcPr>
            <w:tcW w:w="474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5E3DB2A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pt-BR"/>
              </w:rPr>
            </w:pPr>
          </w:p>
        </w:tc>
        <w:tc>
          <w:tcPr>
            <w:tcW w:w="4875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5B9620" w14:textId="7175838E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 w:rsidRPr="00030F7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 Entrega em todos os l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ocais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19B287D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lang w:val="pt-B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</w:tcPr>
          <w:p w14:paraId="586CF53C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lang w:val="pt-BR"/>
              </w:rPr>
            </w:pPr>
            <w:r w:rsidRPr="00030F70">
              <w:rPr>
                <w:rFonts w:ascii="Century Gothic" w:eastAsia="Times New Roman" w:hAnsi="Century Gothic" w:cs="Times New Roman"/>
                <w:color w:val="000000"/>
                <w:lang w:val="pt-BR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08F6FB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 w:rsidRPr="00030F7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 </w:t>
            </w:r>
          </w:p>
        </w:tc>
      </w:tr>
      <w:tr w:rsidR="00030F70" w:rsidRPr="00DA79F3" w14:paraId="34D3B195" w14:textId="77777777" w:rsidTr="003D3AFF">
        <w:trPr>
          <w:trHeight w:val="380"/>
        </w:trPr>
        <w:tc>
          <w:tcPr>
            <w:tcW w:w="474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9B98194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pt-BR"/>
              </w:rPr>
            </w:pPr>
          </w:p>
        </w:tc>
        <w:tc>
          <w:tcPr>
            <w:tcW w:w="4875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CACB0E8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 w:rsidRPr="00030F7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80B7936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lang w:val="pt-B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</w:tcPr>
          <w:p w14:paraId="6B361103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lang w:val="pt-BR"/>
              </w:rPr>
            </w:pPr>
            <w:r w:rsidRPr="00030F70">
              <w:rPr>
                <w:rFonts w:ascii="Century Gothic" w:eastAsia="Times New Roman" w:hAnsi="Century Gothic" w:cs="Times New Roman"/>
                <w:color w:val="000000"/>
                <w:lang w:val="pt-BR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379ECC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 w:rsidRPr="00030F7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 </w:t>
            </w:r>
          </w:p>
        </w:tc>
      </w:tr>
      <w:tr w:rsidR="00030F70" w:rsidRPr="005276EE" w14:paraId="4B300BAE" w14:textId="77777777" w:rsidTr="003D3AFF">
        <w:trPr>
          <w:trHeight w:val="380"/>
        </w:trPr>
        <w:tc>
          <w:tcPr>
            <w:tcW w:w="474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85060D2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pt-BR"/>
              </w:rPr>
            </w:pP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7A8C8E"/>
          </w:tcPr>
          <w:p w14:paraId="7E9F1AE6" w14:textId="77777777" w:rsidR="00030F70" w:rsidRPr="00030F70" w:rsidRDefault="00030F70" w:rsidP="00030F70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pt-BR"/>
              </w:rPr>
            </w:pPr>
          </w:p>
        </w:tc>
        <w:tc>
          <w:tcPr>
            <w:tcW w:w="10044" w:type="dxa"/>
            <w:gridSpan w:val="7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7A8C8E"/>
            <w:vAlign w:val="center"/>
            <w:hideMark/>
          </w:tcPr>
          <w:p w14:paraId="38D7D5C0" w14:textId="77777777" w:rsidR="00030F70" w:rsidRPr="005276EE" w:rsidRDefault="00030F70" w:rsidP="00030F70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EXTERNAL FACTORS</w:t>
            </w:r>
          </w:p>
        </w:tc>
      </w:tr>
      <w:tr w:rsidR="00030F70" w:rsidRPr="005276EE" w14:paraId="4E6FDDDA" w14:textId="77777777" w:rsidTr="003D3AFF">
        <w:trPr>
          <w:trHeight w:val="380"/>
        </w:trPr>
        <w:tc>
          <w:tcPr>
            <w:tcW w:w="474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D3CDF64" w14:textId="77777777" w:rsidR="00030F70" w:rsidRPr="005276EE" w:rsidRDefault="00030F70" w:rsidP="00030F70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75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7352B63F" w14:textId="77777777" w:rsidR="00030F70" w:rsidRPr="005276EE" w:rsidRDefault="00030F70" w:rsidP="00030F70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OPPORTUNITIES ( + 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</w:tcPr>
          <w:p w14:paraId="4726948F" w14:textId="77777777" w:rsidR="00030F70" w:rsidRPr="005276EE" w:rsidRDefault="00030F70" w:rsidP="00030F70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</w:tcPr>
          <w:p w14:paraId="2E1E0D97" w14:textId="77777777" w:rsidR="00030F70" w:rsidRPr="005276EE" w:rsidRDefault="00030F70" w:rsidP="00030F70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</w:tcPr>
          <w:p w14:paraId="51FC12F3" w14:textId="77777777" w:rsidR="00030F70" w:rsidRPr="005276EE" w:rsidRDefault="00030F70" w:rsidP="00030F70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THREATS ( – )</w:t>
            </w:r>
          </w:p>
        </w:tc>
      </w:tr>
      <w:tr w:rsidR="00030F70" w:rsidRPr="005276EE" w14:paraId="20D2299D" w14:textId="77777777" w:rsidTr="003D3AFF">
        <w:trPr>
          <w:trHeight w:val="380"/>
        </w:trPr>
        <w:tc>
          <w:tcPr>
            <w:tcW w:w="474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49ECB6A" w14:textId="77777777" w:rsidR="00030F70" w:rsidRPr="005276EE" w:rsidRDefault="00030F70" w:rsidP="00030F70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75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EE6578" w14:textId="347D20D4" w:rsidR="00030F70" w:rsidRPr="005276EE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Parceria com a VTEX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6B77CC5" w14:textId="77777777" w:rsidR="00030F70" w:rsidRPr="005276EE" w:rsidRDefault="00030F70" w:rsidP="00030F70">
            <w:pPr>
              <w:rPr>
                <w:rFonts w:ascii="Century Gothic" w:eastAsia="Times New Roman" w:hAnsi="Century Gothic" w:cs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</w:tcPr>
          <w:p w14:paraId="383A52AE" w14:textId="77777777" w:rsidR="00030F70" w:rsidRPr="005276EE" w:rsidRDefault="00030F70" w:rsidP="00030F70">
            <w:pPr>
              <w:rPr>
                <w:rFonts w:ascii="Century Gothic" w:eastAsia="Times New Roman" w:hAnsi="Century Gothic" w:cs="Times New Roman"/>
                <w:color w:val="000000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82B122" w14:textId="1128D128" w:rsidR="00030F70" w:rsidRPr="005276EE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Barreira de entrega baixa</w:t>
            </w:r>
          </w:p>
        </w:tc>
      </w:tr>
      <w:tr w:rsidR="00030F70" w:rsidRPr="00DA79F3" w14:paraId="1CCFD78D" w14:textId="77777777" w:rsidTr="003D3AFF">
        <w:trPr>
          <w:trHeight w:val="380"/>
        </w:trPr>
        <w:tc>
          <w:tcPr>
            <w:tcW w:w="474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99331B8" w14:textId="77777777" w:rsidR="00030F70" w:rsidRPr="005276EE" w:rsidRDefault="00030F70" w:rsidP="00030F70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875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E736D5" w14:textId="2809D9EE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 w:rsidRPr="00030F7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 Escalabilidade em grandes centros p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ela logística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72F8529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lang w:val="pt-B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</w:tcPr>
          <w:p w14:paraId="2514526F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lang w:val="pt-BR"/>
              </w:rPr>
            </w:pPr>
            <w:r w:rsidRPr="00030F70">
              <w:rPr>
                <w:rFonts w:ascii="Century Gothic" w:eastAsia="Times New Roman" w:hAnsi="Century Gothic" w:cs="Times New Roman"/>
                <w:color w:val="000000"/>
                <w:lang w:val="pt-BR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7AB2C51" w14:textId="6D8865DF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 w:rsidRPr="00030F7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Grandes Players com capital de giro</w:t>
            </w:r>
          </w:p>
        </w:tc>
      </w:tr>
      <w:tr w:rsidR="00030F70" w:rsidRPr="00DA79F3" w14:paraId="3E169479" w14:textId="77777777" w:rsidTr="003D3AFF">
        <w:trPr>
          <w:trHeight w:val="380"/>
        </w:trPr>
        <w:tc>
          <w:tcPr>
            <w:tcW w:w="474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C8CF192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pt-BR"/>
              </w:rPr>
            </w:pPr>
          </w:p>
        </w:tc>
        <w:tc>
          <w:tcPr>
            <w:tcW w:w="4875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1C5477" w14:textId="3A75C361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 w:rsidRPr="00030F7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Aumento da Representatividade da mulher negra.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7E13EC2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lang w:val="pt-B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</w:tcPr>
          <w:p w14:paraId="5731771C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lang w:val="pt-BR"/>
              </w:rPr>
            </w:pPr>
            <w:r w:rsidRPr="00030F70">
              <w:rPr>
                <w:rFonts w:ascii="Century Gothic" w:eastAsia="Times New Roman" w:hAnsi="Century Gothic" w:cs="Times New Roman"/>
                <w:color w:val="000000"/>
                <w:lang w:val="pt-BR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FB356D3" w14:textId="1EBD2C68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 w:rsidRPr="00030F7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Cuidados com o marketing de impacto deletério.</w:t>
            </w:r>
          </w:p>
        </w:tc>
      </w:tr>
      <w:tr w:rsidR="00030F70" w:rsidRPr="00DA79F3" w14:paraId="5F6B70DC" w14:textId="77777777" w:rsidTr="003D3AFF">
        <w:trPr>
          <w:trHeight w:val="380"/>
        </w:trPr>
        <w:tc>
          <w:tcPr>
            <w:tcW w:w="474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34ACC2A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pt-BR"/>
              </w:rPr>
            </w:pPr>
          </w:p>
        </w:tc>
        <w:tc>
          <w:tcPr>
            <w:tcW w:w="4875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871171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 w:rsidRPr="00030F7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14:paraId="43B50002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lang w:val="pt-B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7A8C8E"/>
            <w:noWrap/>
            <w:vAlign w:val="center"/>
            <w:hideMark/>
          </w:tcPr>
          <w:p w14:paraId="11CE230C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lang w:val="pt-BR"/>
              </w:rPr>
            </w:pPr>
            <w:r w:rsidRPr="00030F70">
              <w:rPr>
                <w:rFonts w:ascii="Century Gothic" w:eastAsia="Times New Roman" w:hAnsi="Century Gothic" w:cs="Times New Roman"/>
                <w:color w:val="000000"/>
                <w:lang w:val="pt-BR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C23406D" w14:textId="77777777" w:rsidR="00030F70" w:rsidRPr="00030F70" w:rsidRDefault="00030F70" w:rsidP="00030F70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</w:pPr>
            <w:r w:rsidRPr="00030F7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pt-BR"/>
              </w:rPr>
              <w:t> </w:t>
            </w:r>
          </w:p>
        </w:tc>
      </w:tr>
    </w:tbl>
    <w:p w14:paraId="275F5711" w14:textId="77777777" w:rsidR="00641741" w:rsidRPr="00030F70" w:rsidRDefault="00641741" w:rsidP="005A3869">
      <w:pPr>
        <w:rPr>
          <w:rFonts w:ascii="Century Gothic" w:hAnsi="Century Gothic" w:cs="Arial"/>
          <w:sz w:val="20"/>
          <w:szCs w:val="20"/>
          <w:lang w:val="pt-BR"/>
        </w:rPr>
      </w:pPr>
    </w:p>
    <w:p w14:paraId="0F9BECDD" w14:textId="77777777" w:rsidR="005F1785" w:rsidRPr="00030F70" w:rsidRDefault="005F1785" w:rsidP="005A3869">
      <w:pPr>
        <w:rPr>
          <w:rFonts w:ascii="Century Gothic" w:hAnsi="Century Gothic" w:cs="Arial"/>
          <w:sz w:val="20"/>
          <w:szCs w:val="20"/>
          <w:lang w:val="pt-BR"/>
        </w:rPr>
      </w:pPr>
    </w:p>
    <w:sectPr w:rsidR="005F1785" w:rsidRPr="00030F70" w:rsidSect="001405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56410" w14:textId="77777777" w:rsidR="00FE6E28" w:rsidRDefault="00FE6E28" w:rsidP="00B01A05">
      <w:r>
        <w:separator/>
      </w:r>
    </w:p>
  </w:endnote>
  <w:endnote w:type="continuationSeparator" w:id="0">
    <w:p w14:paraId="30156090" w14:textId="77777777" w:rsidR="00FE6E28" w:rsidRDefault="00FE6E28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4C161" w14:textId="77777777" w:rsidR="00FE6E28" w:rsidRDefault="00FE6E28" w:rsidP="00B01A05">
      <w:r>
        <w:separator/>
      </w:r>
    </w:p>
  </w:footnote>
  <w:footnote w:type="continuationSeparator" w:id="0">
    <w:p w14:paraId="217A2033" w14:textId="77777777" w:rsidR="00FE6E28" w:rsidRDefault="00FE6E28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B4A"/>
    <w:multiLevelType w:val="hybridMultilevel"/>
    <w:tmpl w:val="5B2C17B6"/>
    <w:lvl w:ilvl="0" w:tplc="5E2073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77C5D7E"/>
    <w:multiLevelType w:val="hybridMultilevel"/>
    <w:tmpl w:val="E78C74B2"/>
    <w:lvl w:ilvl="0" w:tplc="6F00E25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802F92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FFCC0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FEA2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D827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0C3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56CB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745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E29C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0E975FA9"/>
    <w:multiLevelType w:val="hybridMultilevel"/>
    <w:tmpl w:val="62F49A78"/>
    <w:lvl w:ilvl="0" w:tplc="57666C4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9E5D8A">
      <w:start w:val="3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E02A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DA64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0F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580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101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1279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B0F9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12EE7037"/>
    <w:multiLevelType w:val="hybridMultilevel"/>
    <w:tmpl w:val="8B8A9AA6"/>
    <w:lvl w:ilvl="0" w:tplc="4ACAB488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8069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622D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7843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ED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BC86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208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5CEE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CEC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84723"/>
    <w:multiLevelType w:val="hybridMultilevel"/>
    <w:tmpl w:val="9188A538"/>
    <w:lvl w:ilvl="0" w:tplc="DB2E07A6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A84F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F26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C5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E8C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A0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1EB1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26B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14A5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5047A"/>
    <w:multiLevelType w:val="hybridMultilevel"/>
    <w:tmpl w:val="F15882B0"/>
    <w:lvl w:ilvl="0" w:tplc="3B36E19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7442E2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D2887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928B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AA0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962A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148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763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C12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953F8"/>
    <w:multiLevelType w:val="hybridMultilevel"/>
    <w:tmpl w:val="39DC01C2"/>
    <w:lvl w:ilvl="0" w:tplc="EFAC4314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CFCBB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EAEA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61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60C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AA25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6AF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EA08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32D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2599B"/>
    <w:multiLevelType w:val="hybridMultilevel"/>
    <w:tmpl w:val="9C96C8A6"/>
    <w:lvl w:ilvl="0" w:tplc="1E6432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06D41C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50A04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A2F4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7254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F06C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EC91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4C26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BC9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0B6750"/>
    <w:multiLevelType w:val="hybridMultilevel"/>
    <w:tmpl w:val="5F800D0C"/>
    <w:lvl w:ilvl="0" w:tplc="CA92CBC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24054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D7C27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DC51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1CD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E6F6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AE70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1CA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CB4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FD7AD9"/>
    <w:multiLevelType w:val="multilevel"/>
    <w:tmpl w:val="4D226F54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3F2A6964"/>
    <w:multiLevelType w:val="hybridMultilevel"/>
    <w:tmpl w:val="E7C064C6"/>
    <w:lvl w:ilvl="0" w:tplc="7488E10A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D460A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8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F4E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984E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FCB9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A68F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024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6AF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449128CC"/>
    <w:multiLevelType w:val="hybridMultilevel"/>
    <w:tmpl w:val="CD5007C6"/>
    <w:lvl w:ilvl="0" w:tplc="B7164DB6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F460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68E0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DEA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03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928E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946E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76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88C2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87555"/>
    <w:multiLevelType w:val="hybridMultilevel"/>
    <w:tmpl w:val="138AF7E6"/>
    <w:lvl w:ilvl="0" w:tplc="F79E087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F01B3C">
      <w:start w:val="3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41C9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C240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6E39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65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CED3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3836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D4DE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9849C7"/>
    <w:multiLevelType w:val="hybridMultilevel"/>
    <w:tmpl w:val="4BF08612"/>
    <w:lvl w:ilvl="0" w:tplc="F8BCDA06">
      <w:start w:val="9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A22FE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2EC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007B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E5B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1CBA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32F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D6C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04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AC38AC"/>
    <w:multiLevelType w:val="multilevel"/>
    <w:tmpl w:val="64EE763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ECC0521"/>
    <w:multiLevelType w:val="hybridMultilevel"/>
    <w:tmpl w:val="E946C500"/>
    <w:lvl w:ilvl="0" w:tplc="46D2445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83958">
      <w:start w:val="5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4361E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04B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4008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72F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401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12D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4286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E4288D"/>
    <w:multiLevelType w:val="hybridMultilevel"/>
    <w:tmpl w:val="D0F6EF06"/>
    <w:lvl w:ilvl="0" w:tplc="786AE49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3E09E6">
      <w:start w:val="4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FBE4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EFC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84C8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2A6A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527C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F602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D2E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3" w15:restartNumberingAfterBreak="0">
    <w:nsid w:val="6DCA2481"/>
    <w:multiLevelType w:val="hybridMultilevel"/>
    <w:tmpl w:val="1F52E078"/>
    <w:lvl w:ilvl="0" w:tplc="D52A36E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CFAB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C096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00AC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601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C27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F819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F0D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8AB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5D1817"/>
    <w:multiLevelType w:val="hybridMultilevel"/>
    <w:tmpl w:val="B3208A3A"/>
    <w:lvl w:ilvl="0" w:tplc="479A609E">
      <w:start w:val="8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8A49F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B09B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E6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C5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868E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A0C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E79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E8F3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8569AD"/>
    <w:multiLevelType w:val="hybridMultilevel"/>
    <w:tmpl w:val="9D92562E"/>
    <w:lvl w:ilvl="0" w:tplc="9CEA65E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BC9A40">
      <w:start w:val="3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56A8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36D8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B687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C8F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F606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CE1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BEB3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7" w15:restartNumberingAfterBreak="0">
    <w:nsid w:val="71CE402A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8" w15:restartNumberingAfterBreak="0">
    <w:nsid w:val="723A6513"/>
    <w:multiLevelType w:val="multilevel"/>
    <w:tmpl w:val="BF82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5F1474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0" w15:restartNumberingAfterBreak="0">
    <w:nsid w:val="7CE83421"/>
    <w:multiLevelType w:val="hybridMultilevel"/>
    <w:tmpl w:val="24C88CB2"/>
    <w:lvl w:ilvl="0" w:tplc="2A488EE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E6688E">
      <w:start w:val="4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2B274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E4B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8D6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27A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AE7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23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E01C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12"/>
  </w:num>
  <w:num w:numId="4">
    <w:abstractNumId w:val="22"/>
  </w:num>
  <w:num w:numId="5">
    <w:abstractNumId w:val="29"/>
  </w:num>
  <w:num w:numId="6">
    <w:abstractNumId w:val="5"/>
  </w:num>
  <w:num w:numId="7">
    <w:abstractNumId w:val="14"/>
  </w:num>
  <w:num w:numId="8">
    <w:abstractNumId w:val="3"/>
  </w:num>
  <w:num w:numId="9">
    <w:abstractNumId w:val="27"/>
  </w:num>
  <w:num w:numId="10">
    <w:abstractNumId w:val="1"/>
  </w:num>
  <w:num w:numId="11">
    <w:abstractNumId w:val="26"/>
  </w:num>
  <w:num w:numId="12">
    <w:abstractNumId w:val="28"/>
    <w:lvlOverride w:ilvl="0">
      <w:lvl w:ilvl="0">
        <w:numFmt w:val="upperRoman"/>
        <w:lvlText w:val="%1."/>
        <w:lvlJc w:val="right"/>
      </w:lvl>
    </w:lvlOverride>
  </w:num>
  <w:num w:numId="13">
    <w:abstractNumId w:val="28"/>
    <w:lvlOverride w:ilvl="0">
      <w:lvl w:ilvl="0">
        <w:start w:val="1"/>
        <w:numFmt w:val="upperLetter"/>
        <w:lvlText w:val="%1."/>
        <w:lvlJc w:val="right"/>
        <w:rPr>
          <w:rFonts w:ascii="Century Gothic" w:eastAsiaTheme="minorHAnsi" w:hAnsi="Century Gothic" w:cs="Arial"/>
        </w:rPr>
      </w:lvl>
    </w:lvlOverride>
    <w:lvlOverride w:ilvl="1">
      <w:lvl w:ilvl="1">
        <w:numFmt w:val="upperLetter"/>
        <w:lvlText w:val="%2."/>
        <w:lvlJc w:val="left"/>
      </w:lvl>
    </w:lvlOverride>
  </w:num>
  <w:num w:numId="14">
    <w:abstractNumId w:val="23"/>
  </w:num>
  <w:num w:numId="15">
    <w:abstractNumId w:val="6"/>
  </w:num>
  <w:num w:numId="16">
    <w:abstractNumId w:val="7"/>
  </w:num>
  <w:num w:numId="17">
    <w:abstractNumId w:val="7"/>
  </w:num>
  <w:num w:numId="18">
    <w:abstractNumId w:val="11"/>
  </w:num>
  <w:num w:numId="19">
    <w:abstractNumId w:val="25"/>
  </w:num>
  <w:num w:numId="20">
    <w:abstractNumId w:val="30"/>
  </w:num>
  <w:num w:numId="21">
    <w:abstractNumId w:val="9"/>
  </w:num>
  <w:num w:numId="22">
    <w:abstractNumId w:val="9"/>
  </w:num>
  <w:num w:numId="23">
    <w:abstractNumId w:val="15"/>
  </w:num>
  <w:num w:numId="24">
    <w:abstractNumId w:val="15"/>
  </w:num>
  <w:num w:numId="25">
    <w:abstractNumId w:val="13"/>
  </w:num>
  <w:num w:numId="26">
    <w:abstractNumId w:val="13"/>
  </w:num>
  <w:num w:numId="27">
    <w:abstractNumId w:val="8"/>
  </w:num>
  <w:num w:numId="28">
    <w:abstractNumId w:val="17"/>
  </w:num>
  <w:num w:numId="29">
    <w:abstractNumId w:val="24"/>
  </w:num>
  <w:num w:numId="30">
    <w:abstractNumId w:val="24"/>
  </w:num>
  <w:num w:numId="31">
    <w:abstractNumId w:val="2"/>
  </w:num>
  <w:num w:numId="32">
    <w:abstractNumId w:val="18"/>
  </w:num>
  <w:num w:numId="33">
    <w:abstractNumId w:val="18"/>
  </w:num>
  <w:num w:numId="34">
    <w:abstractNumId w:val="10"/>
  </w:num>
  <w:num w:numId="35">
    <w:abstractNumId w:val="4"/>
  </w:num>
  <w:num w:numId="36">
    <w:abstractNumId w:val="21"/>
  </w:num>
  <w:num w:numId="37">
    <w:abstractNumId w:val="20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94"/>
    <w:rsid w:val="00030F70"/>
    <w:rsid w:val="00043993"/>
    <w:rsid w:val="00044BBF"/>
    <w:rsid w:val="0007196B"/>
    <w:rsid w:val="00074389"/>
    <w:rsid w:val="000809A7"/>
    <w:rsid w:val="000A7AEF"/>
    <w:rsid w:val="000B31AF"/>
    <w:rsid w:val="000C1664"/>
    <w:rsid w:val="000C2B36"/>
    <w:rsid w:val="000C5AA8"/>
    <w:rsid w:val="000D7167"/>
    <w:rsid w:val="0014046B"/>
    <w:rsid w:val="001405DC"/>
    <w:rsid w:val="001433AA"/>
    <w:rsid w:val="0016761D"/>
    <w:rsid w:val="001756F3"/>
    <w:rsid w:val="001977AD"/>
    <w:rsid w:val="001B40AD"/>
    <w:rsid w:val="001D0184"/>
    <w:rsid w:val="001E3384"/>
    <w:rsid w:val="001F2768"/>
    <w:rsid w:val="001F69A7"/>
    <w:rsid w:val="002050AC"/>
    <w:rsid w:val="00213767"/>
    <w:rsid w:val="002200FE"/>
    <w:rsid w:val="00243542"/>
    <w:rsid w:val="00244C0D"/>
    <w:rsid w:val="00285971"/>
    <w:rsid w:val="002B44C0"/>
    <w:rsid w:val="002D4552"/>
    <w:rsid w:val="0035255D"/>
    <w:rsid w:val="003566B4"/>
    <w:rsid w:val="00384D8F"/>
    <w:rsid w:val="00385F26"/>
    <w:rsid w:val="003A5B09"/>
    <w:rsid w:val="003C0DBC"/>
    <w:rsid w:val="003C7519"/>
    <w:rsid w:val="003D3AFF"/>
    <w:rsid w:val="003F7C1A"/>
    <w:rsid w:val="00404144"/>
    <w:rsid w:val="00413DC8"/>
    <w:rsid w:val="00423F34"/>
    <w:rsid w:val="00464788"/>
    <w:rsid w:val="00492C36"/>
    <w:rsid w:val="004961C2"/>
    <w:rsid w:val="00497160"/>
    <w:rsid w:val="00497AB5"/>
    <w:rsid w:val="004A04C6"/>
    <w:rsid w:val="004B21E8"/>
    <w:rsid w:val="004D53F9"/>
    <w:rsid w:val="004D5595"/>
    <w:rsid w:val="005000C9"/>
    <w:rsid w:val="00503EBA"/>
    <w:rsid w:val="005109C3"/>
    <w:rsid w:val="00517F69"/>
    <w:rsid w:val="005276EE"/>
    <w:rsid w:val="00551B20"/>
    <w:rsid w:val="00556DD9"/>
    <w:rsid w:val="005620D4"/>
    <w:rsid w:val="0056421F"/>
    <w:rsid w:val="00572F55"/>
    <w:rsid w:val="005915AC"/>
    <w:rsid w:val="005954C5"/>
    <w:rsid w:val="00597565"/>
    <w:rsid w:val="005A06B3"/>
    <w:rsid w:val="005A14AE"/>
    <w:rsid w:val="005A3869"/>
    <w:rsid w:val="005B29EF"/>
    <w:rsid w:val="005B70D5"/>
    <w:rsid w:val="005D08BE"/>
    <w:rsid w:val="005F1785"/>
    <w:rsid w:val="00622259"/>
    <w:rsid w:val="0062450E"/>
    <w:rsid w:val="00641741"/>
    <w:rsid w:val="00656455"/>
    <w:rsid w:val="00665F5E"/>
    <w:rsid w:val="00666C1E"/>
    <w:rsid w:val="006837D4"/>
    <w:rsid w:val="00691D73"/>
    <w:rsid w:val="00692C04"/>
    <w:rsid w:val="006C6A0C"/>
    <w:rsid w:val="006F5384"/>
    <w:rsid w:val="00702DDD"/>
    <w:rsid w:val="00716677"/>
    <w:rsid w:val="00717895"/>
    <w:rsid w:val="00750BF6"/>
    <w:rsid w:val="00761512"/>
    <w:rsid w:val="00762989"/>
    <w:rsid w:val="00763525"/>
    <w:rsid w:val="00781CE1"/>
    <w:rsid w:val="00782133"/>
    <w:rsid w:val="007C14AD"/>
    <w:rsid w:val="007F70A6"/>
    <w:rsid w:val="00811B86"/>
    <w:rsid w:val="0081333F"/>
    <w:rsid w:val="00817DB4"/>
    <w:rsid w:val="00840CF7"/>
    <w:rsid w:val="00842121"/>
    <w:rsid w:val="0086192E"/>
    <w:rsid w:val="008A5C9F"/>
    <w:rsid w:val="008D181F"/>
    <w:rsid w:val="008D1E28"/>
    <w:rsid w:val="008D3809"/>
    <w:rsid w:val="008D4662"/>
    <w:rsid w:val="008E3A9E"/>
    <w:rsid w:val="008F30DF"/>
    <w:rsid w:val="009014B6"/>
    <w:rsid w:val="0091097D"/>
    <w:rsid w:val="009168B2"/>
    <w:rsid w:val="00937B38"/>
    <w:rsid w:val="009A6136"/>
    <w:rsid w:val="009B354D"/>
    <w:rsid w:val="009D1EDB"/>
    <w:rsid w:val="009E0257"/>
    <w:rsid w:val="009E63D7"/>
    <w:rsid w:val="00A008FD"/>
    <w:rsid w:val="00A044D5"/>
    <w:rsid w:val="00A1634E"/>
    <w:rsid w:val="00A17074"/>
    <w:rsid w:val="00A40022"/>
    <w:rsid w:val="00A4114A"/>
    <w:rsid w:val="00A5039D"/>
    <w:rsid w:val="00A77BCB"/>
    <w:rsid w:val="00AA2BE9"/>
    <w:rsid w:val="00AB30F3"/>
    <w:rsid w:val="00AC1FED"/>
    <w:rsid w:val="00AC5287"/>
    <w:rsid w:val="00AF39FF"/>
    <w:rsid w:val="00AF6008"/>
    <w:rsid w:val="00AF7F1B"/>
    <w:rsid w:val="00B01A05"/>
    <w:rsid w:val="00B25E94"/>
    <w:rsid w:val="00B300F4"/>
    <w:rsid w:val="00B34271"/>
    <w:rsid w:val="00B40948"/>
    <w:rsid w:val="00B50C12"/>
    <w:rsid w:val="00B622FB"/>
    <w:rsid w:val="00B753BF"/>
    <w:rsid w:val="00B90509"/>
    <w:rsid w:val="00BB0C36"/>
    <w:rsid w:val="00BC6821"/>
    <w:rsid w:val="00BF3DE2"/>
    <w:rsid w:val="00BF7662"/>
    <w:rsid w:val="00C45C77"/>
    <w:rsid w:val="00C739B9"/>
    <w:rsid w:val="00C74202"/>
    <w:rsid w:val="00C77741"/>
    <w:rsid w:val="00C80620"/>
    <w:rsid w:val="00CA64DD"/>
    <w:rsid w:val="00CF53DC"/>
    <w:rsid w:val="00D20D28"/>
    <w:rsid w:val="00D3383E"/>
    <w:rsid w:val="00D404D2"/>
    <w:rsid w:val="00D557BC"/>
    <w:rsid w:val="00D75350"/>
    <w:rsid w:val="00D82800"/>
    <w:rsid w:val="00D866A6"/>
    <w:rsid w:val="00DA79F3"/>
    <w:rsid w:val="00DE6C8B"/>
    <w:rsid w:val="00DF00E4"/>
    <w:rsid w:val="00DF2717"/>
    <w:rsid w:val="00E26AB8"/>
    <w:rsid w:val="00E70379"/>
    <w:rsid w:val="00E75D3C"/>
    <w:rsid w:val="00E8526C"/>
    <w:rsid w:val="00EB6A86"/>
    <w:rsid w:val="00F157D7"/>
    <w:rsid w:val="00F17080"/>
    <w:rsid w:val="00F36F1D"/>
    <w:rsid w:val="00F54105"/>
    <w:rsid w:val="00F54EB7"/>
    <w:rsid w:val="00F918B4"/>
    <w:rsid w:val="00FB42FA"/>
    <w:rsid w:val="00FB7A35"/>
    <w:rsid w:val="00FC3406"/>
    <w:rsid w:val="00FC6B28"/>
    <w:rsid w:val="00FD3860"/>
    <w:rsid w:val="00FE6E28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D622A"/>
  <w14:defaultImageDpi w14:val="32767"/>
  <w15:docId w15:val="{36104F61-EE95-4CB8-8231-0B78C3A1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1A05"/>
  </w:style>
  <w:style w:type="paragraph" w:styleId="Rodap">
    <w:name w:val="footer"/>
    <w:basedOn w:val="Normal"/>
    <w:link w:val="Rodap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o">
    <w:name w:val="Revision"/>
    <w:hidden/>
    <w:uiPriority w:val="99"/>
    <w:semiHidden/>
    <w:rsid w:val="00503EBA"/>
  </w:style>
  <w:style w:type="character" w:styleId="Nmerodepgina">
    <w:name w:val="page number"/>
    <w:basedOn w:val="Fontepargpadro"/>
    <w:uiPriority w:val="99"/>
    <w:semiHidden/>
    <w:unhideWhenUsed/>
    <w:rsid w:val="00043993"/>
  </w:style>
  <w:style w:type="table" w:styleId="Tabelacomgrade">
    <w:name w:val="Table Grid"/>
    <w:basedOn w:val="Tabela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ontepargpadro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9014B6"/>
    <w:pPr>
      <w:spacing w:before="360"/>
    </w:pPr>
    <w:rPr>
      <w:rFonts w:asciiTheme="majorHAnsi" w:hAnsiTheme="maj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9014B6"/>
    <w:pPr>
      <w:spacing w:before="240"/>
    </w:pPr>
    <w:rPr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9014B6"/>
    <w:pPr>
      <w:ind w:left="240"/>
    </w:pPr>
    <w:rPr>
      <w:sz w:val="20"/>
      <w:szCs w:val="20"/>
    </w:rPr>
  </w:style>
  <w:style w:type="character" w:customStyle="1" w:styleId="s2">
    <w:name w:val="s2"/>
    <w:basedOn w:val="Fontepargpadro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D3383E"/>
    <w:pPr>
      <w:ind w:left="48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D3383E"/>
    <w:pPr>
      <w:ind w:left="72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D3383E"/>
    <w:pPr>
      <w:ind w:left="96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D3383E"/>
    <w:pPr>
      <w:ind w:left="120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D3383E"/>
    <w:pPr>
      <w:ind w:left="14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D3383E"/>
    <w:pPr>
      <w:ind w:left="168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B34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93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5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54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55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8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9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4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5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4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01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46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gue.globo.com/moda/noticia/2021/02/monica-anjos-conheca-o-trabalho-da-estilista-que-faz-uma-declaracao-de-amor-sua-ancestralidade-negr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&#205;CIUS\Desktop\IC-One-Page-Business-Plan-Template-10785_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E38463-B0C3-4C65-A7B1-8EE3CBF3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IC-One-Page-Business-Plan-Template-10785_WORD.dotx</Template>
  <TotalTime>336</TotalTime>
  <Pages>2</Pages>
  <Words>344</Words>
  <Characters>1863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v.almsou@uol.com.br</dc:creator>
  <cp:lastModifiedBy>v.almsou@uol.com.br</cp:lastModifiedBy>
  <cp:revision>2</cp:revision>
  <cp:lastPrinted>2017-09-15T13:54:00Z</cp:lastPrinted>
  <dcterms:created xsi:type="dcterms:W3CDTF">2021-03-25T12:02:00Z</dcterms:created>
  <dcterms:modified xsi:type="dcterms:W3CDTF">2021-03-25T17:40:00Z</dcterms:modified>
</cp:coreProperties>
</file>